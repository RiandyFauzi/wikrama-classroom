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4863" w14:textId="35C1A1C7" w:rsidR="00D64AE7" w:rsidRPr="00D03253" w:rsidRDefault="00D64AE7" w:rsidP="00D64AE7">
      <w:pPr>
        <w:jc w:val="center"/>
        <w:rPr>
          <w:rFonts w:ascii="Arial" w:hAnsi="Arial" w:cs="Arial"/>
          <w:szCs w:val="36"/>
          <w:lang w:val="id-ID"/>
        </w:rPr>
      </w:pPr>
      <w:r w:rsidRPr="00E2088E">
        <w:rPr>
          <w:rFonts w:ascii="Arial" w:hAnsi="Arial" w:cs="Arial"/>
          <w:szCs w:val="36"/>
        </w:rPr>
        <w:t xml:space="preserve">LEMBAR PENILAIAN </w:t>
      </w:r>
      <w:r w:rsidR="001E6738" w:rsidRPr="00E2088E">
        <w:rPr>
          <w:rFonts w:ascii="Arial" w:hAnsi="Arial" w:cs="Arial"/>
          <w:szCs w:val="36"/>
        </w:rPr>
        <w:t>PELAKSANAAN PRAKTIK KERJA LAPANGAN (PKL)</w:t>
      </w:r>
      <w:r w:rsidR="00D03253">
        <w:rPr>
          <w:rFonts w:ascii="Arial" w:hAnsi="Arial" w:cs="Arial"/>
          <w:szCs w:val="36"/>
          <w:lang w:val="id-ID"/>
        </w:rPr>
        <w:t xml:space="preserve"> DARI </w:t>
      </w:r>
      <w:r w:rsidR="005C1B59">
        <w:rPr>
          <w:rFonts w:ascii="Arial" w:hAnsi="Arial" w:cs="Arial"/>
          <w:szCs w:val="36"/>
          <w:lang w:val="id-ID"/>
        </w:rPr>
        <w:t>INDUSTRI</w:t>
      </w:r>
    </w:p>
    <w:p w14:paraId="6D25FD44" w14:textId="2388AE3D" w:rsidR="00D64AE7" w:rsidRPr="00C66BF7" w:rsidRDefault="00D64AE7" w:rsidP="00D64AE7">
      <w:pPr>
        <w:tabs>
          <w:tab w:val="left" w:pos="2977"/>
          <w:tab w:val="left" w:pos="3261"/>
        </w:tabs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>NAMA SISWA</w:t>
      </w:r>
      <w:r>
        <w:rPr>
          <w:rFonts w:ascii="Arial" w:hAnsi="Arial" w:cs="Arial"/>
          <w:sz w:val="20"/>
          <w:szCs w:val="20"/>
        </w:rPr>
        <w:tab/>
      </w:r>
      <w:r w:rsidR="001261E2">
        <w:rPr>
          <w:rFonts w:ascii="Tahoma" w:hAnsi="Tahoma" w:cs="Tahoma"/>
          <w:sz w:val="20"/>
          <w:szCs w:val="20"/>
        </w:rPr>
        <w:t xml:space="preserve">: </w:t>
      </w:r>
      <w:r w:rsidR="001815A6">
        <w:rPr>
          <w:rFonts w:ascii="Tahoma" w:hAnsi="Tahoma" w:cs="Tahoma"/>
          <w:sz w:val="20"/>
          <w:szCs w:val="20"/>
        </w:rPr>
        <w:t>Riandy Fauzi</w:t>
      </w:r>
    </w:p>
    <w:p w14:paraId="65720AEB" w14:textId="7E257EAD" w:rsidR="00D64AE7" w:rsidRPr="00F96168" w:rsidRDefault="00D64AE7" w:rsidP="00D64AE7">
      <w:pPr>
        <w:tabs>
          <w:tab w:val="left" w:pos="2977"/>
          <w:tab w:val="left" w:pos="3261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NOMOR INDUK SISWA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:</w:t>
      </w:r>
      <w:r w:rsidR="001261E2">
        <w:rPr>
          <w:rFonts w:ascii="Tahoma" w:hAnsi="Tahoma" w:cs="Tahoma"/>
          <w:sz w:val="20"/>
          <w:szCs w:val="20"/>
          <w:lang w:val="id-ID"/>
        </w:rPr>
        <w:t xml:space="preserve"> </w:t>
      </w:r>
      <w:r w:rsidR="00F96168">
        <w:rPr>
          <w:rFonts w:ascii="Tahoma" w:hAnsi="Tahoma" w:cs="Tahoma"/>
          <w:sz w:val="20"/>
          <w:szCs w:val="20"/>
          <w:lang w:val="en-GB"/>
        </w:rPr>
        <w:t>118068</w:t>
      </w:r>
      <w:r w:rsidR="001815A6">
        <w:rPr>
          <w:rFonts w:ascii="Tahoma" w:hAnsi="Tahoma" w:cs="Tahoma"/>
          <w:sz w:val="20"/>
          <w:szCs w:val="20"/>
          <w:lang w:val="en-GB"/>
        </w:rPr>
        <w:t>49</w:t>
      </w:r>
    </w:p>
    <w:p w14:paraId="6319C4E4" w14:textId="2533B2C4" w:rsidR="00D64AE7" w:rsidRDefault="00F32F6F" w:rsidP="00D64AE7">
      <w:pPr>
        <w:tabs>
          <w:tab w:val="left" w:pos="2977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PAKET</w:t>
      </w:r>
      <w:r w:rsidR="00D64AE7">
        <w:rPr>
          <w:rFonts w:ascii="Arial" w:hAnsi="Arial" w:cs="Arial"/>
          <w:sz w:val="20"/>
          <w:szCs w:val="20"/>
        </w:rPr>
        <w:t xml:space="preserve"> KEAHLIAN</w:t>
      </w:r>
      <w:r w:rsidR="00D64AE7">
        <w:rPr>
          <w:rFonts w:ascii="Arial" w:hAnsi="Arial" w:cs="Arial"/>
          <w:sz w:val="20"/>
          <w:szCs w:val="20"/>
        </w:rPr>
        <w:tab/>
      </w:r>
      <w:r w:rsidR="007F5099">
        <w:rPr>
          <w:rFonts w:ascii="Tahoma" w:hAnsi="Tahoma" w:cs="Tahoma"/>
          <w:sz w:val="20"/>
          <w:szCs w:val="20"/>
        </w:rPr>
        <w:t>: REKAYASA PERANGKAT LUNAK (RPL)</w:t>
      </w:r>
    </w:p>
    <w:p w14:paraId="6EA351C4" w14:textId="77777777" w:rsidR="00D64AE7" w:rsidRDefault="00D64AE7" w:rsidP="00D64AE7">
      <w:pPr>
        <w:tabs>
          <w:tab w:val="left" w:pos="2977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ASAL SEKOLAH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: SMK WIKRAMA </w:t>
      </w:r>
      <w:r w:rsidR="00CF651C">
        <w:rPr>
          <w:rFonts w:ascii="Tahoma" w:hAnsi="Tahoma" w:cs="Tahoma"/>
          <w:sz w:val="20"/>
          <w:szCs w:val="20"/>
        </w:rPr>
        <w:t>BOGOR</w:t>
      </w:r>
    </w:p>
    <w:p w14:paraId="0A84BE79" w14:textId="77777777" w:rsidR="00D64AE7" w:rsidRPr="006C1B79" w:rsidRDefault="00D64AE7" w:rsidP="00D64AE7">
      <w:pPr>
        <w:rPr>
          <w:sz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6"/>
        <w:gridCol w:w="4078"/>
        <w:gridCol w:w="9232"/>
        <w:gridCol w:w="1570"/>
      </w:tblGrid>
      <w:tr w:rsidR="00D64AE7" w:rsidRPr="00A7080F" w14:paraId="636DCC0E" w14:textId="77777777" w:rsidTr="00AC5E54">
        <w:trPr>
          <w:trHeight w:val="284"/>
          <w:tblHeader/>
        </w:trPr>
        <w:tc>
          <w:tcPr>
            <w:tcW w:w="2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DB96" w14:textId="77777777" w:rsidR="00D64AE7" w:rsidRPr="00A7080F" w:rsidRDefault="00D64AE7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80F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C2BE" w14:textId="77777777" w:rsidR="00D64AE7" w:rsidRPr="00A7080F" w:rsidRDefault="00F32F6F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MATA PELAJARAN</w:t>
            </w:r>
          </w:p>
        </w:tc>
        <w:tc>
          <w:tcPr>
            <w:tcW w:w="29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9DCF" w14:textId="77777777" w:rsidR="00D64AE7" w:rsidRPr="00A7080F" w:rsidRDefault="00D64AE7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80F">
              <w:rPr>
                <w:rFonts w:ascii="Arial" w:hAnsi="Arial" w:cs="Arial"/>
                <w:sz w:val="20"/>
                <w:szCs w:val="20"/>
              </w:rPr>
              <w:t>BENTUK KEGIATAN</w:t>
            </w:r>
          </w:p>
        </w:tc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DD2C" w14:textId="77777777" w:rsidR="00D64AE7" w:rsidRPr="00A7080F" w:rsidRDefault="00D64AE7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80F">
              <w:rPr>
                <w:rFonts w:ascii="Arial" w:hAnsi="Arial" w:cs="Arial"/>
                <w:sz w:val="20"/>
                <w:szCs w:val="20"/>
              </w:rPr>
              <w:t>NILAI</w:t>
            </w:r>
            <w:r>
              <w:rPr>
                <w:rFonts w:ascii="Arial" w:hAnsi="Arial" w:cs="Arial"/>
                <w:sz w:val="20"/>
                <w:szCs w:val="20"/>
              </w:rPr>
              <w:t xml:space="preserve"> *)</w:t>
            </w:r>
          </w:p>
        </w:tc>
      </w:tr>
      <w:tr w:rsidR="00D64AE7" w:rsidRPr="00A7080F" w14:paraId="1974BA92" w14:textId="77777777" w:rsidTr="004E677C">
        <w:trPr>
          <w:trHeight w:val="276"/>
        </w:trPr>
        <w:tc>
          <w:tcPr>
            <w:tcW w:w="2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A2495" w14:textId="77777777" w:rsidR="00D64AE7" w:rsidRPr="00A7080F" w:rsidRDefault="00D64AE7" w:rsidP="00510E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2664" w14:textId="77777777" w:rsidR="00D64AE7" w:rsidRPr="00A7080F" w:rsidRDefault="00D64AE7" w:rsidP="00510E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C85B" w14:textId="77777777" w:rsidR="00D64AE7" w:rsidRPr="00A7080F" w:rsidRDefault="00D64AE7" w:rsidP="00510E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638FA" w14:textId="77777777" w:rsidR="00D64AE7" w:rsidRPr="00A7080F" w:rsidRDefault="00D64AE7" w:rsidP="00510E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6A4B" w:rsidRPr="00A7080F" w14:paraId="3639BB7B" w14:textId="77777777" w:rsidTr="007F5099">
        <w:trPr>
          <w:trHeight w:val="454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2E4F" w14:textId="30437659" w:rsidR="00A16A4B" w:rsidRPr="00A7080F" w:rsidRDefault="00A16A4B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B5A2E" w14:textId="3ABF3D19" w:rsidR="00A16A4B" w:rsidRDefault="002F02AC" w:rsidP="009E541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Pemodelan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Perangkat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Lunak</w:t>
            </w:r>
            <w:proofErr w:type="spellEnd"/>
          </w:p>
        </w:tc>
        <w:tc>
          <w:tcPr>
            <w:tcW w:w="2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5416" w14:textId="77777777" w:rsidR="002F02AC" w:rsidRDefault="002F02AC" w:rsidP="0004655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Unified Modeling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Language(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UML): use Case Diagram, Class Diagram, Sequence Diagram,</w:t>
            </w:r>
          </w:p>
          <w:p w14:paraId="50CFB144" w14:textId="5EDBFCB1" w:rsidR="00A16A4B" w:rsidRPr="004E677C" w:rsidRDefault="002F02AC" w:rsidP="00046557">
            <w:pPr>
              <w:spacing w:line="360" w:lineRule="auto"/>
              <w:rPr>
                <w:rFonts w:ascii="Tahoma" w:hAnsi="Tahom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Activity Diagram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5AD7" w14:textId="77777777" w:rsidR="00A16A4B" w:rsidRPr="00A7080F" w:rsidRDefault="00A16A4B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8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16A4B" w:rsidRPr="00A7080F" w14:paraId="373CF96D" w14:textId="77777777" w:rsidTr="007F5099">
        <w:trPr>
          <w:trHeight w:val="454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A1B33" w14:textId="271FF3CC" w:rsidR="00A16A4B" w:rsidRPr="00A7080F" w:rsidRDefault="00A16A4B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2523C" w14:textId="6F86D6BC" w:rsidR="00A16A4B" w:rsidRDefault="002F02AC" w:rsidP="009E541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Basis Data </w:t>
            </w:r>
          </w:p>
        </w:tc>
        <w:tc>
          <w:tcPr>
            <w:tcW w:w="2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492" w14:textId="426C953B" w:rsidR="00A16A4B" w:rsidRPr="00A16A4B" w:rsidRDefault="002F02AC" w:rsidP="003A392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Mengelola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8B9E" w14:textId="77777777" w:rsidR="00A16A4B" w:rsidRPr="00A7080F" w:rsidRDefault="00A16A4B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8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16A4B" w:rsidRPr="00A7080F" w14:paraId="36F543AF" w14:textId="77777777" w:rsidTr="007F5099">
        <w:trPr>
          <w:trHeight w:val="454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999F3" w14:textId="0FD8AD2F" w:rsidR="00A16A4B" w:rsidRPr="00A7080F" w:rsidRDefault="00A16A4B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3C076" w14:textId="5D5BD59F" w:rsidR="00A16A4B" w:rsidRDefault="002F02AC" w:rsidP="009E541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Pemograman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Berorientasi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Objek</w:t>
            </w:r>
            <w:proofErr w:type="spellEnd"/>
          </w:p>
        </w:tc>
        <w:tc>
          <w:tcPr>
            <w:tcW w:w="2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91579" w14:textId="1D9B0358" w:rsidR="00A16A4B" w:rsidRPr="002F02AC" w:rsidRDefault="002F02AC" w:rsidP="002F02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berbasi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Objek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Object Oriented Programming)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B659" w14:textId="77777777" w:rsidR="00A16A4B" w:rsidRPr="00A7080F" w:rsidRDefault="00A16A4B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8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16A4B" w:rsidRPr="00A7080F" w14:paraId="0822569A" w14:textId="77777777" w:rsidTr="007F5099">
        <w:trPr>
          <w:trHeight w:val="454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51C2" w14:textId="06788FE9" w:rsidR="00A16A4B" w:rsidRPr="00A7080F" w:rsidRDefault="00A16A4B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780BA" w14:textId="2EDABD4E" w:rsidR="00A16A4B" w:rsidRDefault="00A16A4B" w:rsidP="009E541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Pemrograman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Web</w:t>
            </w:r>
            <w:r w:rsidR="002F02AC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2F02AC">
              <w:rPr>
                <w:rFonts w:ascii="Arial" w:hAnsi="Arial" w:cs="Arial"/>
                <w:sz w:val="20"/>
                <w:szCs w:val="20"/>
              </w:rPr>
              <w:t>Bergerak</w:t>
            </w:r>
            <w:proofErr w:type="spellEnd"/>
          </w:p>
        </w:tc>
        <w:tc>
          <w:tcPr>
            <w:tcW w:w="2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24626" w14:textId="3D270942" w:rsidR="00A16A4B" w:rsidRPr="001278CB" w:rsidRDefault="00A16A4B" w:rsidP="0004655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02AC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="002F02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02AC">
              <w:rPr>
                <w:rFonts w:ascii="Arial" w:hAnsi="Arial" w:cs="Arial"/>
                <w:sz w:val="20"/>
                <w:szCs w:val="20"/>
              </w:rPr>
              <w:t>Berbasis</w:t>
            </w:r>
            <w:proofErr w:type="spellEnd"/>
            <w:r w:rsidR="002F02AC">
              <w:rPr>
                <w:rFonts w:ascii="Arial" w:hAnsi="Arial" w:cs="Arial"/>
                <w:sz w:val="20"/>
                <w:szCs w:val="20"/>
              </w:rPr>
              <w:t xml:space="preserve"> Web/ Framework/ Mobile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ECE9" w14:textId="77777777" w:rsidR="00A16A4B" w:rsidRPr="00A7080F" w:rsidRDefault="00A16A4B" w:rsidP="00510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80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8251866" w14:textId="77777777" w:rsidR="00D64AE7" w:rsidRPr="00A7080F" w:rsidRDefault="00D64AE7" w:rsidP="00D64AE7">
      <w:pPr>
        <w:tabs>
          <w:tab w:val="left" w:pos="4445"/>
          <w:tab w:val="left" w:pos="127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*) </w:t>
      </w:r>
      <w:proofErr w:type="spellStart"/>
      <w:r>
        <w:rPr>
          <w:rFonts w:ascii="Arial" w:hAnsi="Arial" w:cs="Arial"/>
          <w:sz w:val="20"/>
          <w:szCs w:val="20"/>
        </w:rPr>
        <w:t>Keterangan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7080F">
        <w:rPr>
          <w:rFonts w:ascii="Arial" w:hAnsi="Arial" w:cs="Arial"/>
          <w:sz w:val="20"/>
          <w:szCs w:val="20"/>
        </w:rPr>
        <w:tab/>
      </w:r>
      <w:r w:rsidRPr="00A7080F">
        <w:rPr>
          <w:rFonts w:ascii="Arial" w:hAnsi="Arial" w:cs="Arial"/>
          <w:sz w:val="20"/>
          <w:szCs w:val="20"/>
        </w:rPr>
        <w:tab/>
      </w:r>
    </w:p>
    <w:p w14:paraId="3225CCCF" w14:textId="77777777" w:rsidR="00D64AE7" w:rsidRPr="00B7537E" w:rsidRDefault="00D64AE7" w:rsidP="00D64AE7">
      <w:pPr>
        <w:tabs>
          <w:tab w:val="left" w:pos="426"/>
          <w:tab w:val="left" w:pos="12705"/>
        </w:tabs>
        <w:rPr>
          <w:rFonts w:ascii="Arial" w:hAnsi="Arial" w:cs="Arial"/>
          <w:sz w:val="14"/>
          <w:szCs w:val="20"/>
        </w:rPr>
      </w:pPr>
      <w:r w:rsidRPr="00A7080F">
        <w:rPr>
          <w:rFonts w:ascii="Arial" w:hAnsi="Arial" w:cs="Arial"/>
          <w:sz w:val="20"/>
          <w:szCs w:val="20"/>
        </w:rPr>
        <w:tab/>
      </w:r>
    </w:p>
    <w:p w14:paraId="6F2EED2D" w14:textId="77777777" w:rsidR="00D64AE7" w:rsidRPr="00A7080F" w:rsidRDefault="00D64AE7" w:rsidP="00D64AE7">
      <w:pPr>
        <w:tabs>
          <w:tab w:val="left" w:pos="426"/>
          <w:tab w:val="left" w:pos="4445"/>
          <w:tab w:val="left" w:pos="127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7080F">
        <w:rPr>
          <w:rFonts w:ascii="Arial" w:hAnsi="Arial" w:cs="Arial"/>
          <w:sz w:val="20"/>
          <w:szCs w:val="20"/>
        </w:rPr>
        <w:t xml:space="preserve">Nilai </w:t>
      </w:r>
      <w:proofErr w:type="gramStart"/>
      <w:r w:rsidRPr="00A7080F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 xml:space="preserve"> </w:t>
      </w:r>
      <w:r w:rsidRPr="00A7080F">
        <w:rPr>
          <w:rFonts w:ascii="Arial" w:hAnsi="Arial" w:cs="Arial"/>
          <w:sz w:val="20"/>
          <w:szCs w:val="20"/>
        </w:rPr>
        <w:t>75</w:t>
      </w:r>
      <w:proofErr w:type="gramEnd"/>
      <w:r w:rsidRPr="00A7080F">
        <w:rPr>
          <w:rFonts w:ascii="Arial" w:hAnsi="Arial" w:cs="Arial"/>
          <w:sz w:val="20"/>
          <w:szCs w:val="20"/>
        </w:rPr>
        <w:t xml:space="preserve"> - 100   (</w:t>
      </w:r>
      <w:proofErr w:type="spellStart"/>
      <w:r w:rsidRPr="00A7080F">
        <w:rPr>
          <w:rFonts w:ascii="Arial" w:hAnsi="Arial" w:cs="Arial"/>
          <w:sz w:val="20"/>
          <w:szCs w:val="20"/>
        </w:rPr>
        <w:t>Kompeten</w:t>
      </w:r>
      <w:proofErr w:type="spellEnd"/>
      <w:r w:rsidRPr="00A7080F">
        <w:rPr>
          <w:rFonts w:ascii="Arial" w:hAnsi="Arial" w:cs="Arial"/>
          <w:sz w:val="20"/>
          <w:szCs w:val="20"/>
        </w:rPr>
        <w:t>)</w:t>
      </w:r>
      <w:r w:rsidRPr="00A7080F">
        <w:rPr>
          <w:rFonts w:ascii="Arial" w:hAnsi="Arial" w:cs="Arial"/>
          <w:sz w:val="20"/>
          <w:szCs w:val="20"/>
        </w:rPr>
        <w:tab/>
      </w:r>
      <w:r w:rsidRPr="00A7080F">
        <w:rPr>
          <w:rFonts w:ascii="Arial" w:hAnsi="Arial" w:cs="Arial"/>
          <w:sz w:val="20"/>
          <w:szCs w:val="20"/>
        </w:rPr>
        <w:tab/>
      </w:r>
    </w:p>
    <w:p w14:paraId="78BACA75" w14:textId="057457FC" w:rsidR="009C236B" w:rsidRDefault="00D64AE7" w:rsidP="00B7537E">
      <w:pPr>
        <w:tabs>
          <w:tab w:val="left" w:pos="426"/>
          <w:tab w:val="left" w:pos="4445"/>
          <w:tab w:val="left" w:pos="12705"/>
        </w:tabs>
        <w:rPr>
          <w:rFonts w:ascii="Arial" w:hAnsi="Arial" w:cs="Arial"/>
          <w:sz w:val="20"/>
          <w:szCs w:val="20"/>
        </w:rPr>
      </w:pPr>
      <w:r w:rsidRPr="00A7080F">
        <w:rPr>
          <w:rFonts w:ascii="Arial" w:hAnsi="Arial" w:cs="Arial"/>
          <w:sz w:val="20"/>
          <w:szCs w:val="20"/>
        </w:rPr>
        <w:tab/>
        <w:t xml:space="preserve">           </w:t>
      </w:r>
      <w:r w:rsidR="009D774D">
        <w:rPr>
          <w:rFonts w:ascii="Arial" w:hAnsi="Arial" w:cs="Arial"/>
          <w:sz w:val="20"/>
          <w:szCs w:val="20"/>
        </w:rPr>
        <w:t xml:space="preserve"> </w:t>
      </w:r>
      <w:r w:rsidRPr="00A7080F">
        <w:rPr>
          <w:rFonts w:ascii="Arial" w:hAnsi="Arial" w:cs="Arial"/>
          <w:sz w:val="20"/>
          <w:szCs w:val="20"/>
        </w:rPr>
        <w:t xml:space="preserve"> 0 </w:t>
      </w:r>
      <w:proofErr w:type="gramStart"/>
      <w:r w:rsidRPr="00A7080F">
        <w:rPr>
          <w:rFonts w:ascii="Arial" w:hAnsi="Arial" w:cs="Arial"/>
          <w:sz w:val="20"/>
          <w:szCs w:val="20"/>
        </w:rPr>
        <w:t>-  74</w:t>
      </w:r>
      <w:proofErr w:type="gramEnd"/>
      <w:r w:rsidRPr="00A7080F">
        <w:rPr>
          <w:rFonts w:ascii="Arial" w:hAnsi="Arial" w:cs="Arial"/>
          <w:sz w:val="20"/>
          <w:szCs w:val="20"/>
        </w:rPr>
        <w:t xml:space="preserve"> </w:t>
      </w:r>
      <w:r w:rsidR="007A284C">
        <w:rPr>
          <w:rFonts w:ascii="Arial" w:hAnsi="Arial" w:cs="Arial"/>
          <w:sz w:val="20"/>
          <w:szCs w:val="20"/>
          <w:lang w:val="id-ID"/>
        </w:rPr>
        <w:t xml:space="preserve">   </w:t>
      </w:r>
      <w:r w:rsidRPr="00A7080F">
        <w:rPr>
          <w:rFonts w:ascii="Arial" w:hAnsi="Arial" w:cs="Arial"/>
          <w:sz w:val="20"/>
          <w:szCs w:val="20"/>
        </w:rPr>
        <w:t xml:space="preserve"> (Belum </w:t>
      </w:r>
      <w:proofErr w:type="spellStart"/>
      <w:r w:rsidRPr="00A7080F">
        <w:rPr>
          <w:rFonts w:ascii="Arial" w:hAnsi="Arial" w:cs="Arial"/>
          <w:sz w:val="20"/>
          <w:szCs w:val="20"/>
        </w:rPr>
        <w:t>Kompeten</w:t>
      </w:r>
      <w:proofErr w:type="spellEnd"/>
      <w:r w:rsidRPr="00A7080F">
        <w:rPr>
          <w:rFonts w:ascii="Arial" w:hAnsi="Arial" w:cs="Arial"/>
          <w:sz w:val="20"/>
          <w:szCs w:val="20"/>
        </w:rPr>
        <w:t>)</w:t>
      </w:r>
      <w:r w:rsidRPr="00A7080F">
        <w:rPr>
          <w:rFonts w:ascii="Arial" w:hAnsi="Arial" w:cs="Arial"/>
          <w:sz w:val="20"/>
          <w:szCs w:val="20"/>
        </w:rPr>
        <w:tab/>
      </w:r>
    </w:p>
    <w:p w14:paraId="39C0C31A" w14:textId="77777777" w:rsidR="002F02AC" w:rsidRDefault="002F02AC" w:rsidP="00B7537E">
      <w:pPr>
        <w:tabs>
          <w:tab w:val="left" w:pos="426"/>
          <w:tab w:val="left" w:pos="4445"/>
          <w:tab w:val="left" w:pos="12705"/>
        </w:tabs>
        <w:rPr>
          <w:rFonts w:ascii="Arial" w:hAnsi="Arial" w:cs="Arial"/>
          <w:sz w:val="20"/>
          <w:szCs w:val="20"/>
        </w:rPr>
      </w:pPr>
    </w:p>
    <w:p w14:paraId="1EA18408" w14:textId="30F5E756" w:rsidR="00D64AE7" w:rsidRPr="005A6210" w:rsidRDefault="00D64AE7" w:rsidP="00B7537E">
      <w:pPr>
        <w:tabs>
          <w:tab w:val="left" w:pos="426"/>
          <w:tab w:val="left" w:pos="4445"/>
          <w:tab w:val="left" w:pos="12705"/>
        </w:tabs>
        <w:rPr>
          <w:rFonts w:ascii="Arial" w:hAnsi="Arial" w:cs="Arial"/>
          <w:szCs w:val="20"/>
        </w:rPr>
      </w:pPr>
      <w:r w:rsidRPr="00A7080F">
        <w:rPr>
          <w:rFonts w:ascii="Arial" w:hAnsi="Arial" w:cs="Arial"/>
          <w:sz w:val="20"/>
          <w:szCs w:val="20"/>
        </w:rPr>
        <w:tab/>
      </w:r>
    </w:p>
    <w:p w14:paraId="3552DD3B" w14:textId="77777777" w:rsidR="00D64AE7" w:rsidRDefault="00CD302B" w:rsidP="00CD302B">
      <w:pPr>
        <w:tabs>
          <w:tab w:val="left" w:pos="533"/>
          <w:tab w:val="left" w:pos="7797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Mengetahui</w:t>
      </w:r>
      <w:proofErr w:type="spellEnd"/>
      <w:r>
        <w:rPr>
          <w:rFonts w:ascii="Arial" w:hAnsi="Arial" w:cs="Arial"/>
          <w:sz w:val="20"/>
          <w:szCs w:val="20"/>
        </w:rPr>
        <w:t xml:space="preserve">,   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440E21">
        <w:rPr>
          <w:rFonts w:ascii="Arial" w:hAnsi="Arial" w:cs="Arial"/>
          <w:sz w:val="20"/>
          <w:szCs w:val="20"/>
        </w:rPr>
        <w:tab/>
      </w:r>
      <w:r w:rsidR="00440E21">
        <w:rPr>
          <w:rFonts w:ascii="Arial" w:hAnsi="Arial" w:cs="Arial"/>
          <w:sz w:val="20"/>
          <w:szCs w:val="20"/>
        </w:rPr>
        <w:tab/>
      </w:r>
      <w:r w:rsidR="00440E21">
        <w:rPr>
          <w:rFonts w:ascii="Arial" w:hAnsi="Arial" w:cs="Arial"/>
          <w:sz w:val="20"/>
          <w:szCs w:val="20"/>
        </w:rPr>
        <w:tab/>
      </w:r>
      <w:r w:rsidR="00440E21">
        <w:rPr>
          <w:rFonts w:ascii="Arial" w:hAnsi="Arial" w:cs="Arial"/>
          <w:sz w:val="20"/>
          <w:szCs w:val="20"/>
        </w:rPr>
        <w:tab/>
      </w:r>
      <w:r w:rsidR="00440E21">
        <w:rPr>
          <w:rFonts w:ascii="Arial" w:hAnsi="Arial" w:cs="Arial"/>
          <w:sz w:val="20"/>
          <w:szCs w:val="20"/>
        </w:rPr>
        <w:tab/>
      </w:r>
      <w:proofErr w:type="spellStart"/>
      <w:r w:rsidR="00D64AE7">
        <w:rPr>
          <w:rFonts w:ascii="Arial" w:hAnsi="Arial" w:cs="Arial"/>
          <w:sz w:val="20"/>
          <w:szCs w:val="20"/>
        </w:rPr>
        <w:t>Menyetujui</w:t>
      </w:r>
      <w:proofErr w:type="spellEnd"/>
      <w:r w:rsidR="00D64AE7">
        <w:rPr>
          <w:rFonts w:ascii="Arial" w:hAnsi="Arial" w:cs="Arial"/>
          <w:sz w:val="20"/>
          <w:szCs w:val="20"/>
        </w:rPr>
        <w:t>,</w:t>
      </w:r>
      <w:r w:rsidR="00D64AE7">
        <w:rPr>
          <w:rFonts w:ascii="Arial" w:hAnsi="Arial" w:cs="Arial"/>
          <w:sz w:val="20"/>
          <w:szCs w:val="20"/>
        </w:rPr>
        <w:tab/>
      </w:r>
      <w:r w:rsidR="00D64AE7">
        <w:rPr>
          <w:rFonts w:ascii="Arial" w:hAnsi="Arial" w:cs="Arial"/>
          <w:sz w:val="20"/>
          <w:szCs w:val="20"/>
        </w:rPr>
        <w:tab/>
      </w:r>
      <w:r w:rsidR="00D64AE7">
        <w:rPr>
          <w:rFonts w:ascii="Arial" w:hAnsi="Arial" w:cs="Arial"/>
          <w:sz w:val="20"/>
          <w:szCs w:val="20"/>
        </w:rPr>
        <w:tab/>
      </w:r>
      <w:r w:rsidR="00D64AE7">
        <w:rPr>
          <w:rFonts w:ascii="Arial" w:hAnsi="Arial" w:cs="Arial"/>
          <w:sz w:val="20"/>
          <w:szCs w:val="20"/>
        </w:rPr>
        <w:tab/>
      </w:r>
    </w:p>
    <w:p w14:paraId="46FDEE5C" w14:textId="6C204E8D" w:rsidR="00D64AE7" w:rsidRDefault="00D64AE7" w:rsidP="00CD302B">
      <w:pPr>
        <w:tabs>
          <w:tab w:val="left" w:pos="533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Ka. </w:t>
      </w:r>
      <w:r w:rsidR="00713E61">
        <w:rPr>
          <w:rFonts w:ascii="Arial" w:hAnsi="Arial" w:cs="Arial"/>
          <w:sz w:val="20"/>
          <w:szCs w:val="20"/>
          <w:lang w:val="id-ID"/>
        </w:rPr>
        <w:t>Paket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Keahlian</w:t>
      </w:r>
      <w:proofErr w:type="spellEnd"/>
      <w:r>
        <w:rPr>
          <w:rFonts w:ascii="Arial" w:hAnsi="Arial" w:cs="Arial"/>
          <w:sz w:val="20"/>
          <w:szCs w:val="20"/>
        </w:rPr>
        <w:tab/>
      </w:r>
      <w:r w:rsidR="00CD302B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Pembimbing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73F20">
        <w:rPr>
          <w:rFonts w:ascii="Arial" w:hAnsi="Arial" w:cs="Arial"/>
          <w:sz w:val="20"/>
          <w:szCs w:val="20"/>
        </w:rPr>
        <w:t>Industri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6AE15AB" w14:textId="60480F1C" w:rsidR="00D64AE7" w:rsidRDefault="00D64AE7" w:rsidP="00D64AE7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9616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D8B55BF" w14:textId="77777777" w:rsidR="00C66BF7" w:rsidRDefault="00D64AE7" w:rsidP="00D64AE7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A99C7E3" w14:textId="77777777" w:rsidR="00C66BF7" w:rsidRDefault="00C66BF7" w:rsidP="00D64AE7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hAnsi="Arial" w:cs="Arial"/>
          <w:sz w:val="20"/>
          <w:szCs w:val="20"/>
        </w:rPr>
      </w:pPr>
    </w:p>
    <w:p w14:paraId="2F81F738" w14:textId="05654F24" w:rsidR="00D64AE7" w:rsidRDefault="00D64AE7" w:rsidP="00D64AE7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7F5FEBB" w14:textId="77777777" w:rsidR="00D64AE7" w:rsidRDefault="00D64AE7" w:rsidP="00D64AE7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33A082E" w14:textId="77777777" w:rsidR="00D64AE7" w:rsidRDefault="00D64AE7" w:rsidP="00D64AE7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645E2BA5" w14:textId="24B26585" w:rsidR="005536A9" w:rsidRPr="00695953" w:rsidRDefault="00D64AE7" w:rsidP="000D4B9D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(</w:t>
      </w:r>
      <w:r w:rsidR="009332BB">
        <w:rPr>
          <w:rFonts w:ascii="Arial" w:hAnsi="Arial" w:cs="Arial"/>
          <w:sz w:val="20"/>
          <w:szCs w:val="20"/>
        </w:rPr>
        <w:t xml:space="preserve"> </w:t>
      </w:r>
      <w:r w:rsidR="00F96168">
        <w:rPr>
          <w:rFonts w:ascii="Arial" w:hAnsi="Arial" w:cs="Arial"/>
          <w:sz w:val="20"/>
          <w:szCs w:val="20"/>
        </w:rPr>
        <w:t>Juliana</w:t>
      </w:r>
      <w:proofErr w:type="gramEnd"/>
      <w:r w:rsidR="00F96168">
        <w:rPr>
          <w:rFonts w:ascii="Arial" w:hAnsi="Arial" w:cs="Arial"/>
          <w:sz w:val="20"/>
          <w:szCs w:val="20"/>
        </w:rPr>
        <w:t xml:space="preserve"> Mansur. </w:t>
      </w:r>
      <w:proofErr w:type="spellStart"/>
      <w:proofErr w:type="gramStart"/>
      <w:r w:rsidR="00F96168">
        <w:rPr>
          <w:rFonts w:ascii="Arial" w:hAnsi="Arial" w:cs="Arial"/>
          <w:sz w:val="20"/>
          <w:szCs w:val="20"/>
        </w:rPr>
        <w:t>S.Kom</w:t>
      </w:r>
      <w:proofErr w:type="spellEnd"/>
      <w:proofErr w:type="gramEnd"/>
      <w:r w:rsidR="0049319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 w:rsidR="00CD302B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440E21">
        <w:rPr>
          <w:rFonts w:ascii="Arial" w:hAnsi="Arial" w:cs="Arial"/>
          <w:sz w:val="20"/>
          <w:szCs w:val="20"/>
        </w:rPr>
        <w:tab/>
      </w:r>
      <w:r w:rsidR="00440E21">
        <w:rPr>
          <w:rFonts w:ascii="Arial" w:hAnsi="Arial" w:cs="Arial"/>
          <w:sz w:val="20"/>
          <w:szCs w:val="20"/>
        </w:rPr>
        <w:tab/>
      </w:r>
      <w:r w:rsidR="00440E21">
        <w:rPr>
          <w:rFonts w:ascii="Arial" w:hAnsi="Arial" w:cs="Arial"/>
          <w:sz w:val="20"/>
          <w:szCs w:val="20"/>
        </w:rPr>
        <w:tab/>
      </w:r>
      <w:r w:rsidR="00440E21">
        <w:rPr>
          <w:rFonts w:ascii="Arial" w:hAnsi="Arial" w:cs="Arial"/>
          <w:sz w:val="20"/>
          <w:szCs w:val="20"/>
        </w:rPr>
        <w:tab/>
      </w:r>
      <w:r w:rsidR="00440E21">
        <w:rPr>
          <w:rFonts w:ascii="Arial" w:hAnsi="Arial" w:cs="Arial"/>
          <w:sz w:val="20"/>
          <w:szCs w:val="20"/>
        </w:rPr>
        <w:tab/>
      </w:r>
      <w:r w:rsidR="00CD302B">
        <w:rPr>
          <w:rFonts w:ascii="Arial" w:hAnsi="Arial" w:cs="Arial"/>
          <w:sz w:val="20"/>
          <w:szCs w:val="20"/>
        </w:rPr>
        <w:t xml:space="preserve">  </w:t>
      </w:r>
      <w:r w:rsidR="00D40B2D">
        <w:rPr>
          <w:rFonts w:ascii="Arial" w:hAnsi="Arial" w:cs="Arial"/>
          <w:sz w:val="20"/>
          <w:szCs w:val="20"/>
        </w:rPr>
        <w:t>(</w:t>
      </w:r>
      <w:r w:rsidR="00F96168">
        <w:rPr>
          <w:rFonts w:ascii="Arial" w:hAnsi="Arial" w:cs="Arial"/>
          <w:sz w:val="20"/>
          <w:szCs w:val="20"/>
        </w:rPr>
        <w:t xml:space="preserve">   Ahmad </w:t>
      </w:r>
      <w:proofErr w:type="spellStart"/>
      <w:r w:rsidR="00F96168">
        <w:rPr>
          <w:rFonts w:ascii="Arial" w:hAnsi="Arial" w:cs="Arial"/>
          <w:sz w:val="20"/>
          <w:szCs w:val="20"/>
        </w:rPr>
        <w:t>Syarif</w:t>
      </w:r>
      <w:proofErr w:type="spellEnd"/>
      <w:r w:rsidR="00F96168">
        <w:rPr>
          <w:rFonts w:ascii="Arial" w:hAnsi="Arial" w:cs="Arial"/>
          <w:sz w:val="20"/>
          <w:szCs w:val="20"/>
        </w:rPr>
        <w:t xml:space="preserve">   </w:t>
      </w:r>
      <w:r w:rsidR="00D40B2D">
        <w:rPr>
          <w:rFonts w:ascii="Arial" w:hAnsi="Arial" w:cs="Arial"/>
          <w:sz w:val="20"/>
          <w:szCs w:val="20"/>
          <w:lang w:val="id-ID"/>
        </w:rPr>
        <w:t>)</w:t>
      </w:r>
    </w:p>
    <w:sectPr w:rsidR="005536A9" w:rsidRPr="00695953" w:rsidSect="00D105FB">
      <w:headerReference w:type="default" r:id="rId7"/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67CF8" w14:textId="77777777" w:rsidR="00811AED" w:rsidRDefault="00811AED" w:rsidP="00020854">
      <w:r>
        <w:separator/>
      </w:r>
    </w:p>
  </w:endnote>
  <w:endnote w:type="continuationSeparator" w:id="0">
    <w:p w14:paraId="2315DC7B" w14:textId="77777777" w:rsidR="00811AED" w:rsidRDefault="00811AED" w:rsidP="0002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0097B" w14:textId="77777777" w:rsidR="00811AED" w:rsidRDefault="00811AED" w:rsidP="00020854">
      <w:r>
        <w:separator/>
      </w:r>
    </w:p>
  </w:footnote>
  <w:footnote w:type="continuationSeparator" w:id="0">
    <w:p w14:paraId="58E76AFD" w14:textId="77777777" w:rsidR="00811AED" w:rsidRDefault="00811AED" w:rsidP="00020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CB39A" w14:textId="77777777" w:rsidR="00020854" w:rsidRDefault="00130472" w:rsidP="000208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5102DC" wp14:editId="13F6A76D">
              <wp:simplePos x="0" y="0"/>
              <wp:positionH relativeFrom="column">
                <wp:posOffset>-188595</wp:posOffset>
              </wp:positionH>
              <wp:positionV relativeFrom="paragraph">
                <wp:posOffset>-31115</wp:posOffset>
              </wp:positionV>
              <wp:extent cx="10325100" cy="814705"/>
              <wp:effectExtent l="0" t="0" r="19050" b="2349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25100" cy="8147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7946B52" w14:textId="77777777" w:rsidR="00020854" w:rsidRDefault="00020854" w:rsidP="0002085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102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4.85pt;margin-top:-2.45pt;width:813pt;height:6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" filled="f" strokeweight="1pt">
              <v:textbox>
                <w:txbxContent>
                  <w:p w14:paraId="77946B52" w14:textId="77777777" w:rsidR="00020854" w:rsidRDefault="00020854" w:rsidP="0002085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D53EE9" wp14:editId="006F8A87">
              <wp:simplePos x="0" y="0"/>
              <wp:positionH relativeFrom="column">
                <wp:posOffset>683260</wp:posOffset>
              </wp:positionH>
              <wp:positionV relativeFrom="paragraph">
                <wp:posOffset>45720</wp:posOffset>
              </wp:positionV>
              <wp:extent cx="6163945" cy="723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B2FF7" w14:textId="77777777" w:rsidR="00020854" w:rsidRPr="00C15F09" w:rsidRDefault="00020854" w:rsidP="00020854">
                          <w:pPr>
                            <w:tabs>
                              <w:tab w:val="left" w:pos="1418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C15F09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SMK WIKRAMA BOGOR </w:t>
                          </w:r>
                          <w:r w:rsidRPr="00C15F09">
                            <w:rPr>
                              <w:rFonts w:ascii="Arial" w:hAnsi="Arial" w:cs="Arial"/>
                              <w:b/>
                              <w:bCs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</w:rPr>
                            <w:tab/>
                          </w:r>
                        </w:p>
                        <w:p w14:paraId="1CAC1B35" w14:textId="77777777" w:rsidR="00020854" w:rsidRPr="00C15F09" w:rsidRDefault="00020854" w:rsidP="00020854">
                          <w:pPr>
                            <w:tabs>
                              <w:tab w:val="left" w:pos="664"/>
                              <w:tab w:val="left" w:pos="1418"/>
                              <w:tab w:val="left" w:pos="1620"/>
                              <w:tab w:val="left" w:pos="5944"/>
                              <w:tab w:val="left" w:pos="6420"/>
                              <w:tab w:val="left" w:pos="6956"/>
                              <w:tab w:val="left" w:pos="7492"/>
                              <w:tab w:val="left" w:pos="7888"/>
                              <w:tab w:val="left" w:pos="8384"/>
                              <w:tab w:val="left" w:pos="8900"/>
                              <w:tab w:val="left" w:pos="9416"/>
                              <w:tab w:val="left" w:pos="9932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Jl. Raya </w:t>
                          </w:r>
                          <w:proofErr w:type="spellStart"/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Wangun</w:t>
                          </w:r>
                          <w:proofErr w:type="spellEnd"/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Kel</w:t>
                          </w:r>
                          <w:proofErr w:type="spellEnd"/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Sindangsari</w:t>
                          </w:r>
                          <w:proofErr w:type="spellEnd"/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Kec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 Bogor Timur</w:t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119C7921" w14:textId="77777777" w:rsidR="00020854" w:rsidRDefault="00020854" w:rsidP="00020854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</w:pP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Telp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Fax</w:t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0251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) 8242411 </w:t>
                          </w:r>
                        </w:p>
                        <w:p w14:paraId="3ADF954B" w14:textId="77777777" w:rsidR="00020854" w:rsidRPr="00C15F09" w:rsidRDefault="00020854" w:rsidP="0002085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>E-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mail </w:t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F83C7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prohumasi@smkwikrama.net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W</w:t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ebsite :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15F0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www.smkwikrama.net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D53EE9" id="Text Box 2" o:spid="_x0000_s1027" type="#_x0000_t202" style="position:absolute;margin-left:53.8pt;margin-top:3.6pt;width:485.3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" o:allowincell="f" filled="f" stroked="f" strokeweight="1.25pt">
              <v:textbox>
                <w:txbxContent>
                  <w:p w14:paraId="7F3B2FF7" w14:textId="77777777" w:rsidR="00020854" w:rsidRPr="00C15F09" w:rsidRDefault="00020854" w:rsidP="00020854">
                    <w:pPr>
                      <w:tabs>
                        <w:tab w:val="left" w:pos="1418"/>
                      </w:tabs>
                      <w:rPr>
                        <w:rFonts w:ascii="Arial" w:hAnsi="Arial" w:cs="Arial"/>
                      </w:rPr>
                    </w:pPr>
                    <w:r w:rsidRPr="00C15F09">
                      <w:rPr>
                        <w:rFonts w:ascii="Arial" w:hAnsi="Arial" w:cs="Arial"/>
                        <w:b/>
                        <w:bCs/>
                      </w:rPr>
                      <w:t xml:space="preserve">SMK WIKRAMA BOGOR </w:t>
                    </w:r>
                    <w:r w:rsidRPr="00C15F09">
                      <w:rPr>
                        <w:rFonts w:ascii="Arial" w:hAnsi="Arial" w:cs="Arial"/>
                        <w:b/>
                        <w:bCs/>
                      </w:rPr>
                      <w:tab/>
                    </w:r>
                    <w:r w:rsidRPr="00C15F09">
                      <w:rPr>
                        <w:rFonts w:ascii="Arial" w:hAnsi="Arial" w:cs="Arial"/>
                      </w:rPr>
                      <w:tab/>
                    </w:r>
                    <w:r w:rsidRPr="00C15F09">
                      <w:rPr>
                        <w:rFonts w:ascii="Arial" w:hAnsi="Arial" w:cs="Arial"/>
                      </w:rPr>
                      <w:tab/>
                    </w:r>
                    <w:r w:rsidRPr="00C15F09">
                      <w:rPr>
                        <w:rFonts w:ascii="Arial" w:hAnsi="Arial" w:cs="Arial"/>
                      </w:rPr>
                      <w:tab/>
                    </w:r>
                    <w:r w:rsidRPr="00C15F09">
                      <w:rPr>
                        <w:rFonts w:ascii="Arial" w:hAnsi="Arial" w:cs="Arial"/>
                      </w:rPr>
                      <w:tab/>
                    </w:r>
                  </w:p>
                  <w:p w14:paraId="1CAC1B35" w14:textId="77777777" w:rsidR="00020854" w:rsidRPr="00C15F09" w:rsidRDefault="00020854" w:rsidP="00020854">
                    <w:pPr>
                      <w:tabs>
                        <w:tab w:val="left" w:pos="664"/>
                        <w:tab w:val="left" w:pos="1418"/>
                        <w:tab w:val="left" w:pos="1620"/>
                        <w:tab w:val="left" w:pos="5944"/>
                        <w:tab w:val="left" w:pos="6420"/>
                        <w:tab w:val="left" w:pos="6956"/>
                        <w:tab w:val="left" w:pos="7492"/>
                        <w:tab w:val="left" w:pos="7888"/>
                        <w:tab w:val="left" w:pos="8384"/>
                        <w:tab w:val="left" w:pos="8900"/>
                        <w:tab w:val="left" w:pos="9416"/>
                        <w:tab w:val="left" w:pos="9932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Jl. Raya </w:t>
                    </w:r>
                    <w:proofErr w:type="spellStart"/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>Wangun</w:t>
                    </w:r>
                    <w:proofErr w:type="spellEnd"/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>Kel</w:t>
                    </w:r>
                    <w:proofErr w:type="spellEnd"/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. </w:t>
                    </w:r>
                    <w:proofErr w:type="spellStart"/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>Sindangsari</w:t>
                    </w:r>
                    <w:proofErr w:type="spellEnd"/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Kec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 Bogor Timur</w:t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</w:p>
                  <w:p w14:paraId="119C7921" w14:textId="77777777" w:rsidR="00020854" w:rsidRDefault="00020854" w:rsidP="00020854">
                    <w:pPr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</w:pP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>Telp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proofErr w:type="gramStart"/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Fax</w:t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(</w:t>
                    </w:r>
                    <w:proofErr w:type="gramEnd"/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>0251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) 8242411 </w:t>
                    </w:r>
                  </w:p>
                  <w:p w14:paraId="3ADF954B" w14:textId="77777777" w:rsidR="00020854" w:rsidRPr="00C15F09" w:rsidRDefault="00020854" w:rsidP="00020854">
                    <w:pPr>
                      <w:rPr>
                        <w:sz w:val="18"/>
                        <w:szCs w:val="18"/>
                      </w:rPr>
                    </w:pPr>
                    <w:r w:rsidRPr="00C15F09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>E-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mail </w:t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: </w:t>
                    </w:r>
                    <w:r w:rsidRPr="00F83C77">
                      <w:rPr>
                        <w:rFonts w:ascii="Arial" w:hAnsi="Arial" w:cs="Arial"/>
                        <w:sz w:val="18"/>
                        <w:szCs w:val="18"/>
                      </w:rPr>
                      <w:t>prohumasi@smkwikrama.net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W</w:t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>ebsite :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C15F09">
                      <w:rPr>
                        <w:rFonts w:ascii="Arial" w:hAnsi="Arial" w:cs="Arial"/>
                        <w:sz w:val="18"/>
                        <w:szCs w:val="18"/>
                      </w:rPr>
                      <w:t>www.smkwikrama.net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60DFF09" wp14:editId="55EF7D82">
          <wp:simplePos x="0" y="0"/>
          <wp:positionH relativeFrom="column">
            <wp:posOffset>-123825</wp:posOffset>
          </wp:positionH>
          <wp:positionV relativeFrom="paragraph">
            <wp:posOffset>17145</wp:posOffset>
          </wp:positionV>
          <wp:extent cx="762000" cy="762000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731408" w14:textId="77777777" w:rsidR="00020854" w:rsidRDefault="00020854" w:rsidP="00020854">
    <w:pPr>
      <w:pStyle w:val="Header"/>
    </w:pPr>
  </w:p>
  <w:p w14:paraId="0FD43EC4" w14:textId="77777777" w:rsidR="00020854" w:rsidRDefault="00020854" w:rsidP="00020854">
    <w:pPr>
      <w:pStyle w:val="Header"/>
    </w:pPr>
  </w:p>
  <w:p w14:paraId="5C78A018" w14:textId="77777777" w:rsidR="00020854" w:rsidRDefault="00020854" w:rsidP="00020854">
    <w:pPr>
      <w:pStyle w:val="Header"/>
    </w:pPr>
  </w:p>
  <w:p w14:paraId="1AA2B015" w14:textId="69AC0E20" w:rsidR="00020854" w:rsidRDefault="000E37E0" w:rsidP="00020854">
    <w:pPr>
      <w:pStyle w:val="Header"/>
    </w:pPr>
    <w:r>
      <w:rPr>
        <w:noProof/>
      </w:rPr>
      <mc:AlternateContent>
        <mc:Choice Requires="wps">
          <w:drawing>
            <wp:anchor distT="0" distB="0" distL="114935" distR="114935" simplePos="0" relativeHeight="251653120" behindDoc="1" locked="0" layoutInCell="1" allowOverlap="1" wp14:anchorId="5BFA812A" wp14:editId="25A043C3">
              <wp:simplePos x="0" y="0"/>
              <wp:positionH relativeFrom="column">
                <wp:posOffset>-188595</wp:posOffset>
              </wp:positionH>
              <wp:positionV relativeFrom="paragraph">
                <wp:posOffset>86995</wp:posOffset>
              </wp:positionV>
              <wp:extent cx="6419850" cy="539750"/>
              <wp:effectExtent l="0" t="0" r="19050" b="1270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9850" cy="5397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EDEABA" w14:textId="77777777" w:rsidR="00B76939" w:rsidRPr="00B76939" w:rsidRDefault="00B76939" w:rsidP="0093357F">
                          <w:pPr>
                            <w:pStyle w:val="Heading7"/>
                            <w:spacing w:before="0" w:after="0"/>
                            <w:ind w:left="1298" w:hanging="1298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0"/>
                            </w:rPr>
                          </w:pPr>
                        </w:p>
                        <w:p w14:paraId="080FA90A" w14:textId="77777777" w:rsidR="005C47DA" w:rsidRDefault="006D7386" w:rsidP="0093357F">
                          <w:pPr>
                            <w:pStyle w:val="Heading7"/>
                            <w:spacing w:before="0" w:after="0"/>
                            <w:ind w:left="1298" w:hanging="1298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0E37E0">
                            <w:rPr>
                              <w:rFonts w:ascii="Arial" w:hAnsi="Arial" w:cs="Arial"/>
                              <w:b/>
                              <w:bCs/>
                            </w:rPr>
                            <w:t>LEMB</w:t>
                          </w:r>
                          <w:r w:rsidR="00056D3D" w:rsidRPr="000E37E0">
                            <w:rPr>
                              <w:rFonts w:ascii="Arial" w:hAnsi="Arial" w:cs="Arial"/>
                              <w:b/>
                              <w:bCs/>
                            </w:rPr>
                            <w:t>A</w:t>
                          </w:r>
                          <w:r w:rsidRPr="000E37E0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R PENILAIAN </w:t>
                          </w:r>
                          <w:r w:rsidR="001E6738" w:rsidRPr="000E37E0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PELAKSANAAN PRAKTIK KERJA LAPANGAN (PKL) </w:t>
                          </w:r>
                        </w:p>
                        <w:p w14:paraId="6EAB6D19" w14:textId="5BD4A90A" w:rsidR="00020854" w:rsidRPr="000E37E0" w:rsidRDefault="001E6738" w:rsidP="0093357F">
                          <w:pPr>
                            <w:pStyle w:val="Heading7"/>
                            <w:spacing w:before="0" w:after="0"/>
                            <w:ind w:left="1298" w:hanging="1298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0E37E0">
                            <w:rPr>
                              <w:rFonts w:ascii="Arial" w:hAnsi="Arial" w:cs="Arial"/>
                              <w:b/>
                              <w:bCs/>
                            </w:rPr>
                            <w:t>DARI INDUSTRI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A812A" id="Text Box 3" o:spid="_x0000_s1028" type="#_x0000_t202" style="position:absolute;margin-left:-14.85pt;margin-top:6.85pt;width:505.5pt;height:42.5pt;z-index:-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" strokeweight="1pt">
              <v:fill opacity="0"/>
              <v:textbox inset="7.45pt,3.85pt,7.45pt,3.85pt">
                <w:txbxContent>
                  <w:p w14:paraId="39EDEABA" w14:textId="77777777" w:rsidR="00B76939" w:rsidRPr="00B76939" w:rsidRDefault="00B76939" w:rsidP="0093357F">
                    <w:pPr>
                      <w:pStyle w:val="Heading7"/>
                      <w:spacing w:before="0" w:after="0"/>
                      <w:ind w:left="1298" w:hanging="1298"/>
                      <w:jc w:val="center"/>
                      <w:rPr>
                        <w:rFonts w:ascii="Arial" w:hAnsi="Arial" w:cs="Arial"/>
                        <w:b/>
                        <w:bCs/>
                        <w:sz w:val="10"/>
                      </w:rPr>
                    </w:pPr>
                  </w:p>
                  <w:p w14:paraId="080FA90A" w14:textId="77777777" w:rsidR="005C47DA" w:rsidRDefault="006D7386" w:rsidP="0093357F">
                    <w:pPr>
                      <w:pStyle w:val="Heading7"/>
                      <w:spacing w:before="0" w:after="0"/>
                      <w:ind w:left="1298" w:hanging="1298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 w:rsidRPr="000E37E0">
                      <w:rPr>
                        <w:rFonts w:ascii="Arial" w:hAnsi="Arial" w:cs="Arial"/>
                        <w:b/>
                        <w:bCs/>
                      </w:rPr>
                      <w:t>LEMB</w:t>
                    </w:r>
                    <w:r w:rsidR="00056D3D" w:rsidRPr="000E37E0">
                      <w:rPr>
                        <w:rFonts w:ascii="Arial" w:hAnsi="Arial" w:cs="Arial"/>
                        <w:b/>
                        <w:bCs/>
                      </w:rPr>
                      <w:t>A</w:t>
                    </w:r>
                    <w:r w:rsidRPr="000E37E0">
                      <w:rPr>
                        <w:rFonts w:ascii="Arial" w:hAnsi="Arial" w:cs="Arial"/>
                        <w:b/>
                        <w:bCs/>
                      </w:rPr>
                      <w:t xml:space="preserve">R PENILAIAN </w:t>
                    </w:r>
                    <w:r w:rsidR="001E6738" w:rsidRPr="000E37E0">
                      <w:rPr>
                        <w:rFonts w:ascii="Arial" w:hAnsi="Arial" w:cs="Arial"/>
                        <w:b/>
                        <w:bCs/>
                      </w:rPr>
                      <w:t xml:space="preserve">PELAKSANAAN PRAKTIK KERJA LAPANGAN (PKL) </w:t>
                    </w:r>
                  </w:p>
                  <w:p w14:paraId="6EAB6D19" w14:textId="5BD4A90A" w:rsidR="00020854" w:rsidRPr="000E37E0" w:rsidRDefault="001E6738" w:rsidP="0093357F">
                    <w:pPr>
                      <w:pStyle w:val="Heading7"/>
                      <w:spacing w:before="0" w:after="0"/>
                      <w:ind w:left="1298" w:hanging="1298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 w:rsidRPr="000E37E0">
                      <w:rPr>
                        <w:rFonts w:ascii="Arial" w:hAnsi="Arial" w:cs="Arial"/>
                        <w:b/>
                        <w:bCs/>
                      </w:rPr>
                      <w:t>DARI INDUSTRI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5168" behindDoc="1" locked="0" layoutInCell="1" allowOverlap="1" wp14:anchorId="4460370C" wp14:editId="10545959">
              <wp:simplePos x="0" y="0"/>
              <wp:positionH relativeFrom="column">
                <wp:posOffset>6231255</wp:posOffset>
              </wp:positionH>
              <wp:positionV relativeFrom="paragraph">
                <wp:posOffset>86995</wp:posOffset>
              </wp:positionV>
              <wp:extent cx="3905250" cy="539750"/>
              <wp:effectExtent l="0" t="0" r="19050" b="1270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0" cy="5397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D24D9" w14:textId="77777777" w:rsidR="00020854" w:rsidRDefault="00020854" w:rsidP="00020854">
                          <w:pPr>
                            <w:tabs>
                              <w:tab w:val="left" w:pos="1170"/>
                            </w:tabs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</w:pPr>
                          <w:r w:rsidRPr="00DC44D1">
                            <w:rPr>
                              <w:rFonts w:ascii="Arial" w:hAnsi="Arial" w:cs="Arial"/>
                              <w:sz w:val="20"/>
                              <w:szCs w:val="20"/>
                              <w:lang w:val="sv-SE"/>
                            </w:rPr>
                            <w:t>No. Dokumen</w:t>
                          </w:r>
                          <w:r w:rsidRPr="00DC44D1">
                            <w:rPr>
                              <w:rFonts w:ascii="Arial" w:hAnsi="Arial" w:cs="Arial"/>
                              <w:sz w:val="20"/>
                              <w:szCs w:val="20"/>
                              <w:lang w:val="sv-SE"/>
                            </w:rPr>
                            <w:tab/>
                            <w:t>:</w:t>
                          </w:r>
                          <w:r w:rsidRPr="00DC44D1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FRM/</w:t>
                          </w:r>
                          <w:r w:rsidRPr="00DC44D1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  <w:lang w:val="id-ID"/>
                            </w:rPr>
                            <w:t>SOP/A/ISO/10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/</w:t>
                          </w:r>
                          <w:r w:rsidR="00E2472F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23</w:t>
                          </w:r>
                        </w:p>
                        <w:p w14:paraId="2DBB99EF" w14:textId="77777777" w:rsidR="00696B5C" w:rsidRPr="0090505B" w:rsidRDefault="00F32F6F" w:rsidP="00020854">
                          <w:pPr>
                            <w:tabs>
                              <w:tab w:val="left" w:pos="1170"/>
                            </w:tabs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Revisi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ab/>
                            <w:t>: 01</w:t>
                          </w:r>
                        </w:p>
                        <w:p w14:paraId="110D3E78" w14:textId="2C6E8B64" w:rsidR="00020854" w:rsidRPr="00056D3D" w:rsidRDefault="00020854" w:rsidP="00020854">
                          <w:pPr>
                            <w:tabs>
                              <w:tab w:val="left" w:pos="990"/>
                              <w:tab w:val="left" w:pos="1170"/>
                            </w:tabs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DC44D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Tgl</w:t>
                          </w:r>
                          <w:proofErr w:type="spellEnd"/>
                          <w:r w:rsidRPr="00DC44D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C44D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terbit</w:t>
                          </w:r>
                          <w:proofErr w:type="spellEnd"/>
                          <w:r w:rsidRPr="00DC44D1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ab/>
                          </w:r>
                          <w:r w:rsidRPr="00DC44D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</w:r>
                          <w:r w:rsidRPr="00DC44D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  <w:t>:</w:t>
                          </w:r>
                          <w:r w:rsidR="00056D3D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0370C" id="Text Box 4" o:spid="_x0000_s1029" type="#_x0000_t202" style="position:absolute;margin-left:490.65pt;margin-top:6.85pt;width:307.5pt;height:42.5pt;z-index:-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" strokeweight="1pt">
              <v:fill opacity="0"/>
              <v:textbox inset="7.45pt,3.85pt,7.45pt,3.85pt">
                <w:txbxContent>
                  <w:p w14:paraId="7D3D24D9" w14:textId="77777777" w:rsidR="00020854" w:rsidRDefault="00020854" w:rsidP="00020854">
                    <w:pPr>
                      <w:tabs>
                        <w:tab w:val="left" w:pos="1170"/>
                      </w:tabs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DC44D1">
                      <w:rPr>
                        <w:rFonts w:ascii="Arial" w:hAnsi="Arial" w:cs="Arial"/>
                        <w:sz w:val="20"/>
                        <w:szCs w:val="20"/>
                        <w:lang w:val="sv-SE"/>
                      </w:rPr>
                      <w:t>No. Dokumen</w:t>
                    </w:r>
                    <w:r w:rsidRPr="00DC44D1">
                      <w:rPr>
                        <w:rFonts w:ascii="Arial" w:hAnsi="Arial" w:cs="Arial"/>
                        <w:sz w:val="20"/>
                        <w:szCs w:val="20"/>
                        <w:lang w:val="sv-SE"/>
                      </w:rPr>
                      <w:tab/>
                      <w:t>:</w:t>
                    </w:r>
                    <w:r w:rsidRPr="00DC44D1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FRM/</w:t>
                    </w:r>
                    <w:r w:rsidRPr="00DC44D1">
                      <w:rPr>
                        <w:rFonts w:ascii="Arial" w:hAnsi="Arial" w:cs="Arial"/>
                        <w:noProof/>
                        <w:sz w:val="20"/>
                        <w:szCs w:val="20"/>
                        <w:lang w:val="id-ID"/>
                      </w:rPr>
                      <w:t>SOP/A/ISO/10</w:t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/</w:t>
                    </w:r>
                    <w:r w:rsidR="00E2472F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23</w:t>
                    </w:r>
                  </w:p>
                  <w:p w14:paraId="2DBB99EF" w14:textId="77777777" w:rsidR="00696B5C" w:rsidRPr="0090505B" w:rsidRDefault="00F32F6F" w:rsidP="00020854">
                    <w:pPr>
                      <w:tabs>
                        <w:tab w:val="left" w:pos="1170"/>
                      </w:tabs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Revisi</w:t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ab/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ab/>
                      <w:t>: 01</w:t>
                    </w:r>
                  </w:p>
                  <w:p w14:paraId="110D3E78" w14:textId="2C6E8B64" w:rsidR="00020854" w:rsidRPr="00056D3D" w:rsidRDefault="00020854" w:rsidP="00020854">
                    <w:pPr>
                      <w:tabs>
                        <w:tab w:val="left" w:pos="990"/>
                        <w:tab w:val="left" w:pos="1170"/>
                      </w:tabs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 w:rsidRPr="00DC44D1">
                      <w:rPr>
                        <w:rFonts w:ascii="Arial" w:hAnsi="Arial" w:cs="Arial"/>
                        <w:sz w:val="20"/>
                        <w:szCs w:val="20"/>
                      </w:rPr>
                      <w:t>Tgl</w:t>
                    </w:r>
                    <w:proofErr w:type="spellEnd"/>
                    <w:r w:rsidRPr="00DC44D1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C44D1">
                      <w:rPr>
                        <w:rFonts w:ascii="Arial" w:hAnsi="Arial" w:cs="Arial"/>
                        <w:sz w:val="20"/>
                        <w:szCs w:val="20"/>
                      </w:rPr>
                      <w:t>terbit</w:t>
                    </w:r>
                    <w:proofErr w:type="spellEnd"/>
                    <w:r w:rsidRPr="00DC44D1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ab/>
                    </w:r>
                    <w:r w:rsidRPr="00DC44D1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</w:r>
                    <w:r w:rsidRPr="00DC44D1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  <w:t>:</w:t>
                    </w:r>
                    <w:r w:rsidR="00056D3D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6E49D6AA" w14:textId="77777777" w:rsidR="00020854" w:rsidRDefault="00020854" w:rsidP="00020854">
    <w:pPr>
      <w:pStyle w:val="Header"/>
    </w:pPr>
  </w:p>
  <w:p w14:paraId="21BD2B13" w14:textId="4C9F54C3" w:rsidR="00020854" w:rsidRDefault="00020854" w:rsidP="00020854">
    <w:pPr>
      <w:pStyle w:val="Header"/>
    </w:pPr>
  </w:p>
  <w:p w14:paraId="712A405B" w14:textId="1537638F" w:rsidR="00020854" w:rsidRPr="00DC44D1" w:rsidRDefault="00D55C0C" w:rsidP="00020854">
    <w:pPr>
      <w:pStyle w:val="Header"/>
      <w:rPr>
        <w:sz w:val="10"/>
        <w:szCs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D363B3" wp14:editId="712BA1DE">
              <wp:simplePos x="0" y="0"/>
              <wp:positionH relativeFrom="column">
                <wp:posOffset>-188595</wp:posOffset>
              </wp:positionH>
              <wp:positionV relativeFrom="paragraph">
                <wp:posOffset>94615</wp:posOffset>
              </wp:positionV>
              <wp:extent cx="10325100" cy="5534025"/>
              <wp:effectExtent l="0" t="0" r="19050" b="285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25100" cy="55340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0F53896" w14:textId="77777777" w:rsidR="00706501" w:rsidRDefault="00706501" w:rsidP="0002085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D363B3" id="_x0000_s1030" type="#_x0000_t202" style="position:absolute;margin-left:-14.85pt;margin-top:7.45pt;width:813pt;height:4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" filled="f" strokeweight="1pt">
              <v:textbox>
                <w:txbxContent>
                  <w:p w14:paraId="30F53896" w14:textId="77777777" w:rsidR="00706501" w:rsidRDefault="00706501" w:rsidP="00020854"/>
                </w:txbxContent>
              </v:textbox>
            </v:shape>
          </w:pict>
        </mc:Fallback>
      </mc:AlternateContent>
    </w:r>
  </w:p>
  <w:p w14:paraId="7CF3D5B2" w14:textId="4311996B" w:rsidR="00020854" w:rsidRDefault="00F32F6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E30D4"/>
    <w:multiLevelType w:val="hybridMultilevel"/>
    <w:tmpl w:val="C8748144"/>
    <w:lvl w:ilvl="0" w:tplc="251293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DC"/>
    <w:rsid w:val="00020854"/>
    <w:rsid w:val="00034C36"/>
    <w:rsid w:val="00046557"/>
    <w:rsid w:val="00047B60"/>
    <w:rsid w:val="0005642D"/>
    <w:rsid w:val="00056D3D"/>
    <w:rsid w:val="0007290E"/>
    <w:rsid w:val="000946C3"/>
    <w:rsid w:val="000D4B9D"/>
    <w:rsid w:val="000E0DD4"/>
    <w:rsid w:val="000E37E0"/>
    <w:rsid w:val="000E3AAD"/>
    <w:rsid w:val="000F352A"/>
    <w:rsid w:val="00104F65"/>
    <w:rsid w:val="00123041"/>
    <w:rsid w:val="001261E2"/>
    <w:rsid w:val="001278CB"/>
    <w:rsid w:val="00130472"/>
    <w:rsid w:val="00133DF2"/>
    <w:rsid w:val="001419B2"/>
    <w:rsid w:val="00150F03"/>
    <w:rsid w:val="00160EEE"/>
    <w:rsid w:val="001815A6"/>
    <w:rsid w:val="00194DEB"/>
    <w:rsid w:val="001B45FC"/>
    <w:rsid w:val="001E3488"/>
    <w:rsid w:val="001E6738"/>
    <w:rsid w:val="001F153B"/>
    <w:rsid w:val="001F48E0"/>
    <w:rsid w:val="00203CC1"/>
    <w:rsid w:val="0021132B"/>
    <w:rsid w:val="00223AE7"/>
    <w:rsid w:val="002255A5"/>
    <w:rsid w:val="00250BF8"/>
    <w:rsid w:val="00266678"/>
    <w:rsid w:val="00276612"/>
    <w:rsid w:val="002A2124"/>
    <w:rsid w:val="002D01C7"/>
    <w:rsid w:val="002D4EAE"/>
    <w:rsid w:val="002F02AC"/>
    <w:rsid w:val="002F0E6D"/>
    <w:rsid w:val="00303BF2"/>
    <w:rsid w:val="00307598"/>
    <w:rsid w:val="00335242"/>
    <w:rsid w:val="00336406"/>
    <w:rsid w:val="00336AB5"/>
    <w:rsid w:val="003372A3"/>
    <w:rsid w:val="0034299D"/>
    <w:rsid w:val="00357869"/>
    <w:rsid w:val="00397CD0"/>
    <w:rsid w:val="003A392A"/>
    <w:rsid w:val="003D457D"/>
    <w:rsid w:val="003F22BC"/>
    <w:rsid w:val="003F6F18"/>
    <w:rsid w:val="00404CFE"/>
    <w:rsid w:val="004264D5"/>
    <w:rsid w:val="00435753"/>
    <w:rsid w:val="00440E21"/>
    <w:rsid w:val="004717C6"/>
    <w:rsid w:val="004807ED"/>
    <w:rsid w:val="00492219"/>
    <w:rsid w:val="00493196"/>
    <w:rsid w:val="004C3031"/>
    <w:rsid w:val="004E677C"/>
    <w:rsid w:val="004F3F1B"/>
    <w:rsid w:val="00502D60"/>
    <w:rsid w:val="00510E10"/>
    <w:rsid w:val="005441FE"/>
    <w:rsid w:val="005536A9"/>
    <w:rsid w:val="005575E1"/>
    <w:rsid w:val="0056157B"/>
    <w:rsid w:val="00562434"/>
    <w:rsid w:val="005A6210"/>
    <w:rsid w:val="005C1B59"/>
    <w:rsid w:val="005C47DA"/>
    <w:rsid w:val="005C4870"/>
    <w:rsid w:val="005D0761"/>
    <w:rsid w:val="005F20C9"/>
    <w:rsid w:val="005F6F40"/>
    <w:rsid w:val="0063226D"/>
    <w:rsid w:val="00673F20"/>
    <w:rsid w:val="00674485"/>
    <w:rsid w:val="00695953"/>
    <w:rsid w:val="00696B5C"/>
    <w:rsid w:val="006C1B79"/>
    <w:rsid w:val="006D7386"/>
    <w:rsid w:val="006E4C80"/>
    <w:rsid w:val="006E51AA"/>
    <w:rsid w:val="00706501"/>
    <w:rsid w:val="00713E61"/>
    <w:rsid w:val="00717642"/>
    <w:rsid w:val="007565C2"/>
    <w:rsid w:val="00774A80"/>
    <w:rsid w:val="007854F4"/>
    <w:rsid w:val="007A284C"/>
    <w:rsid w:val="007B4A2D"/>
    <w:rsid w:val="007F5099"/>
    <w:rsid w:val="008034CF"/>
    <w:rsid w:val="00804FE2"/>
    <w:rsid w:val="00811AED"/>
    <w:rsid w:val="00817BEE"/>
    <w:rsid w:val="0085360B"/>
    <w:rsid w:val="00881E64"/>
    <w:rsid w:val="00881FBC"/>
    <w:rsid w:val="00891761"/>
    <w:rsid w:val="008A041B"/>
    <w:rsid w:val="008A0FF0"/>
    <w:rsid w:val="008A14AF"/>
    <w:rsid w:val="008C26EF"/>
    <w:rsid w:val="008C73DC"/>
    <w:rsid w:val="008E5FCA"/>
    <w:rsid w:val="008E7F7D"/>
    <w:rsid w:val="008F1C75"/>
    <w:rsid w:val="0090505B"/>
    <w:rsid w:val="00921AC8"/>
    <w:rsid w:val="009332BB"/>
    <w:rsid w:val="0093357F"/>
    <w:rsid w:val="00936588"/>
    <w:rsid w:val="0096545A"/>
    <w:rsid w:val="009678D0"/>
    <w:rsid w:val="009B41F5"/>
    <w:rsid w:val="009C10B8"/>
    <w:rsid w:val="009C1D01"/>
    <w:rsid w:val="009C236B"/>
    <w:rsid w:val="009C7825"/>
    <w:rsid w:val="009D36F9"/>
    <w:rsid w:val="009D4DF8"/>
    <w:rsid w:val="009D774D"/>
    <w:rsid w:val="009E5417"/>
    <w:rsid w:val="009F7BC0"/>
    <w:rsid w:val="00A00D0E"/>
    <w:rsid w:val="00A16A4B"/>
    <w:rsid w:val="00A3085A"/>
    <w:rsid w:val="00A43EF4"/>
    <w:rsid w:val="00A44BE1"/>
    <w:rsid w:val="00A51A60"/>
    <w:rsid w:val="00A65091"/>
    <w:rsid w:val="00A7080F"/>
    <w:rsid w:val="00A74238"/>
    <w:rsid w:val="00A9592F"/>
    <w:rsid w:val="00AA4179"/>
    <w:rsid w:val="00AB57F7"/>
    <w:rsid w:val="00AC366C"/>
    <w:rsid w:val="00AC5E54"/>
    <w:rsid w:val="00AF4EDF"/>
    <w:rsid w:val="00B43DCB"/>
    <w:rsid w:val="00B5235A"/>
    <w:rsid w:val="00B61CA5"/>
    <w:rsid w:val="00B621AA"/>
    <w:rsid w:val="00B7537E"/>
    <w:rsid w:val="00B76939"/>
    <w:rsid w:val="00B90D37"/>
    <w:rsid w:val="00BA7BC1"/>
    <w:rsid w:val="00BB2B8E"/>
    <w:rsid w:val="00BB2D1D"/>
    <w:rsid w:val="00C27021"/>
    <w:rsid w:val="00C35680"/>
    <w:rsid w:val="00C454BD"/>
    <w:rsid w:val="00C66BF7"/>
    <w:rsid w:val="00C71040"/>
    <w:rsid w:val="00C74E06"/>
    <w:rsid w:val="00CB3983"/>
    <w:rsid w:val="00CC2448"/>
    <w:rsid w:val="00CD302B"/>
    <w:rsid w:val="00CE3319"/>
    <w:rsid w:val="00CF651C"/>
    <w:rsid w:val="00D03253"/>
    <w:rsid w:val="00D105FB"/>
    <w:rsid w:val="00D142A7"/>
    <w:rsid w:val="00D16E48"/>
    <w:rsid w:val="00D25244"/>
    <w:rsid w:val="00D40B2D"/>
    <w:rsid w:val="00D538BD"/>
    <w:rsid w:val="00D55C0C"/>
    <w:rsid w:val="00D62504"/>
    <w:rsid w:val="00D64AE7"/>
    <w:rsid w:val="00D656AF"/>
    <w:rsid w:val="00D7020F"/>
    <w:rsid w:val="00D821CE"/>
    <w:rsid w:val="00D82ECF"/>
    <w:rsid w:val="00D90D6C"/>
    <w:rsid w:val="00D9570D"/>
    <w:rsid w:val="00DC0B0E"/>
    <w:rsid w:val="00DC1C19"/>
    <w:rsid w:val="00E10D69"/>
    <w:rsid w:val="00E12823"/>
    <w:rsid w:val="00E2088E"/>
    <w:rsid w:val="00E22ADD"/>
    <w:rsid w:val="00E22D23"/>
    <w:rsid w:val="00E2472F"/>
    <w:rsid w:val="00E44CA4"/>
    <w:rsid w:val="00E51A30"/>
    <w:rsid w:val="00E72218"/>
    <w:rsid w:val="00E72449"/>
    <w:rsid w:val="00EB6572"/>
    <w:rsid w:val="00ED11C0"/>
    <w:rsid w:val="00ED71CE"/>
    <w:rsid w:val="00EF0964"/>
    <w:rsid w:val="00F010C2"/>
    <w:rsid w:val="00F04D83"/>
    <w:rsid w:val="00F101E2"/>
    <w:rsid w:val="00F32F6F"/>
    <w:rsid w:val="00F570B7"/>
    <w:rsid w:val="00F65BDF"/>
    <w:rsid w:val="00F731F2"/>
    <w:rsid w:val="00F81906"/>
    <w:rsid w:val="00F92D70"/>
    <w:rsid w:val="00F96168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762E194"/>
  <w15:docId w15:val="{07072097-6C23-44A5-8607-40C09D8C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3D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D4DF8"/>
    <w:pPr>
      <w:keepNext/>
      <w:tabs>
        <w:tab w:val="left" w:pos="5954"/>
      </w:tabs>
      <w:jc w:val="center"/>
      <w:outlineLvl w:val="0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9D4DF8"/>
    <w:pPr>
      <w:keepNext/>
      <w:pBdr>
        <w:between w:val="single" w:sz="4" w:space="1" w:color="auto"/>
      </w:pBdr>
      <w:jc w:val="center"/>
      <w:outlineLvl w:val="2"/>
    </w:pPr>
    <w:rPr>
      <w:rFonts w:ascii="Arial" w:hAnsi="Arial"/>
      <w:b/>
      <w:sz w:val="32"/>
      <w:lang w:val="en-GB"/>
    </w:rPr>
  </w:style>
  <w:style w:type="paragraph" w:styleId="Heading4">
    <w:name w:val="heading 4"/>
    <w:basedOn w:val="Normal"/>
    <w:next w:val="Normal"/>
    <w:link w:val="Heading4Char"/>
    <w:qFormat/>
    <w:rsid w:val="009D4DF8"/>
    <w:pPr>
      <w:keepNext/>
      <w:jc w:val="center"/>
      <w:outlineLvl w:val="3"/>
    </w:pPr>
    <w:rPr>
      <w:b/>
      <w:bCs/>
      <w:lang w:val="id-ID"/>
    </w:rPr>
  </w:style>
  <w:style w:type="paragraph" w:styleId="Heading5">
    <w:name w:val="heading 5"/>
    <w:basedOn w:val="Normal"/>
    <w:next w:val="Normal"/>
    <w:link w:val="Heading5Char"/>
    <w:qFormat/>
    <w:rsid w:val="009D4DF8"/>
    <w:pPr>
      <w:keepNext/>
      <w:outlineLvl w:val="4"/>
    </w:pPr>
    <w:rPr>
      <w:rFonts w:ascii="Bookman Old Style" w:hAnsi="Bookman Old Style"/>
      <w:b/>
      <w:spacing w:val="3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30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D4DF8"/>
    <w:rPr>
      <w:rFonts w:ascii="Times New Roman" w:eastAsia="Times New Roman" w:hAnsi="Times New Roman"/>
      <w:b/>
      <w:sz w:val="24"/>
    </w:rPr>
  </w:style>
  <w:style w:type="character" w:customStyle="1" w:styleId="Heading3Char">
    <w:name w:val="Heading 3 Char"/>
    <w:link w:val="Heading3"/>
    <w:rsid w:val="009D4DF8"/>
    <w:rPr>
      <w:rFonts w:ascii="Arial" w:eastAsia="Times New Roman" w:hAnsi="Arial"/>
      <w:b/>
      <w:sz w:val="32"/>
      <w:szCs w:val="24"/>
      <w:lang w:val="en-GB"/>
    </w:rPr>
  </w:style>
  <w:style w:type="character" w:customStyle="1" w:styleId="Heading4Char">
    <w:name w:val="Heading 4 Char"/>
    <w:link w:val="Heading4"/>
    <w:rsid w:val="009D4DF8"/>
    <w:rPr>
      <w:rFonts w:ascii="Times New Roman" w:eastAsia="Times New Roman" w:hAnsi="Times New Roman"/>
      <w:b/>
      <w:bCs/>
      <w:sz w:val="24"/>
      <w:szCs w:val="24"/>
      <w:lang w:val="id-ID"/>
    </w:rPr>
  </w:style>
  <w:style w:type="character" w:customStyle="1" w:styleId="Heading5Char">
    <w:name w:val="Heading 5 Char"/>
    <w:link w:val="Heading5"/>
    <w:rsid w:val="009D4DF8"/>
    <w:rPr>
      <w:rFonts w:ascii="Bookman Old Style" w:eastAsia="Times New Roman" w:hAnsi="Bookman Old Style"/>
      <w:b/>
      <w:spacing w:val="30"/>
      <w:sz w:val="24"/>
    </w:rPr>
  </w:style>
  <w:style w:type="paragraph" w:styleId="Title">
    <w:name w:val="Title"/>
    <w:basedOn w:val="Normal"/>
    <w:link w:val="TitleChar"/>
    <w:qFormat/>
    <w:rsid w:val="009D4DF8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9D4DF8"/>
    <w:rPr>
      <w:rFonts w:ascii="Times New Roman" w:eastAsia="Times New Roman" w:hAnsi="Times New Roman"/>
      <w:b/>
      <w:sz w:val="24"/>
    </w:rPr>
  </w:style>
  <w:style w:type="paragraph" w:styleId="BodyText">
    <w:name w:val="Body Text"/>
    <w:basedOn w:val="Normal"/>
    <w:link w:val="BodyTextChar"/>
    <w:rsid w:val="009D4DF8"/>
    <w:pPr>
      <w:tabs>
        <w:tab w:val="left" w:pos="567"/>
      </w:tabs>
      <w:jc w:val="both"/>
    </w:pPr>
    <w:rPr>
      <w:szCs w:val="20"/>
    </w:rPr>
  </w:style>
  <w:style w:type="character" w:customStyle="1" w:styleId="BodyTextChar">
    <w:name w:val="Body Text Char"/>
    <w:link w:val="BodyText"/>
    <w:rsid w:val="009D4DF8"/>
    <w:rPr>
      <w:rFonts w:ascii="Times New Roman" w:eastAsia="Times New Roman" w:hAnsi="Times New Roman"/>
      <w:sz w:val="24"/>
    </w:rPr>
  </w:style>
  <w:style w:type="character" w:styleId="Hyperlink">
    <w:name w:val="Hyperlink"/>
    <w:rsid w:val="009D4DF8"/>
    <w:rPr>
      <w:color w:val="0000FF"/>
      <w:u w:val="single"/>
    </w:rPr>
  </w:style>
  <w:style w:type="character" w:customStyle="1" w:styleId="Heading7Char">
    <w:name w:val="Heading 7 Char"/>
    <w:link w:val="Heading7"/>
    <w:uiPriority w:val="9"/>
    <w:semiHidden/>
    <w:rsid w:val="00E51A30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08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08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08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085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8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%201\Data%20Kurikulum\14.%20DOKUMEN%20ISO%20KURIKULUM\C.%20FORM-FORM\TEMPLATE%20IS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ISO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KURIKULUM</dc:creator>
  <cp:lastModifiedBy>Riandy Fauzi</cp:lastModifiedBy>
  <cp:revision>2</cp:revision>
  <cp:lastPrinted>2015-09-04T01:39:00Z</cp:lastPrinted>
  <dcterms:created xsi:type="dcterms:W3CDTF">2021-01-07T13:34:00Z</dcterms:created>
  <dcterms:modified xsi:type="dcterms:W3CDTF">2021-01-07T13:34:00Z</dcterms:modified>
</cp:coreProperties>
</file>